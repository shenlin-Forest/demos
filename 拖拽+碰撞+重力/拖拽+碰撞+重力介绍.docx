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656FA" w14:textId="370592EF" w:rsidR="00533586" w:rsidRDefault="006A281F">
      <w:pPr>
        <w:pStyle w:val="1"/>
        <w:rPr>
          <w:rFonts w:hint="eastAsia"/>
        </w:rPr>
      </w:pPr>
      <w:r>
        <w:rPr>
          <w:rFonts w:hint="eastAsia"/>
        </w:rPr>
        <w:t>拖拽</w:t>
      </w:r>
      <w:r>
        <w:t>+</w:t>
      </w:r>
      <w:r>
        <w:rPr>
          <w:rFonts w:hint="eastAsia"/>
        </w:rPr>
        <w:t>重力</w:t>
      </w:r>
      <w:r>
        <w:t>+</w:t>
      </w:r>
      <w:r w:rsidR="008E54BE">
        <w:t>碰撞</w:t>
      </w:r>
      <w:bookmarkStart w:id="0" w:name="_GoBack"/>
      <w:bookmarkEnd w:id="0"/>
    </w:p>
    <w:p w14:paraId="70439CAB" w14:textId="77777777" w:rsidR="006A281F" w:rsidRPr="006A281F" w:rsidRDefault="006A281F" w:rsidP="006A281F">
      <w:pPr>
        <w:pStyle w:val="a"/>
        <w:rPr>
          <w:sz w:val="36"/>
        </w:rPr>
      </w:pPr>
      <w:r w:rsidRPr="006A281F">
        <w:rPr>
          <w:rFonts w:hint="eastAsia"/>
          <w:b/>
          <w:sz w:val="36"/>
        </w:rPr>
        <w:t>一</w:t>
      </w:r>
      <w:r w:rsidRPr="006A281F">
        <w:rPr>
          <w:b/>
          <w:sz w:val="36"/>
        </w:rPr>
        <w:t>.</w:t>
      </w:r>
      <w:r w:rsidRPr="006A281F">
        <w:rPr>
          <w:rFonts w:hint="eastAsia"/>
          <w:b/>
          <w:sz w:val="36"/>
        </w:rPr>
        <w:t>拖拽</w:t>
      </w:r>
    </w:p>
    <w:p w14:paraId="6CDE42E1" w14:textId="77777777" w:rsidR="006A281F" w:rsidRDefault="006A281F" w:rsidP="006A281F">
      <w:pPr>
        <w:pStyle w:val="a"/>
      </w:pPr>
      <w:r>
        <w:rPr>
          <w:rFonts w:hint="eastAsia"/>
        </w:rPr>
        <w:t>拖拽</w:t>
      </w:r>
      <w:r>
        <w:t>要实现的效果：</w:t>
      </w:r>
      <w:r>
        <w:t>1.</w:t>
      </w:r>
      <w:r>
        <w:rPr>
          <w:rFonts w:hint="eastAsia"/>
        </w:rPr>
        <w:t>当</w:t>
      </w:r>
      <w:r>
        <w:t>鼠标在</w:t>
      </w:r>
      <w:r>
        <w:t>div</w:t>
      </w:r>
      <w:r>
        <w:rPr>
          <w:rFonts w:hint="eastAsia"/>
        </w:rPr>
        <w:t>上</w:t>
      </w:r>
      <w:r>
        <w:t>点下去后，</w:t>
      </w:r>
      <w:r>
        <w:rPr>
          <w:rFonts w:hint="eastAsia"/>
        </w:rPr>
        <w:t>移动</w:t>
      </w:r>
      <w:r>
        <w:t>鼠标，</w:t>
      </w:r>
      <w:r>
        <w:t>div</w:t>
      </w:r>
      <w:r>
        <w:rPr>
          <w:rFonts w:hint="eastAsia"/>
        </w:rPr>
        <w:t>会</w:t>
      </w:r>
      <w:r>
        <w:t>跟着鼠标移动；</w:t>
      </w:r>
      <w:r>
        <w:t>2.</w:t>
      </w:r>
      <w:r>
        <w:t>当鼠标快速移动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即使</w:t>
      </w:r>
      <w:r>
        <w:t>移出</w:t>
      </w:r>
      <w:r>
        <w:t>div</w:t>
      </w:r>
      <w:r>
        <w:t>，</w:t>
      </w:r>
      <w:r>
        <w:rPr>
          <w:rFonts w:hint="eastAsia"/>
        </w:rPr>
        <w:t>div</w:t>
      </w:r>
      <w:r>
        <w:t>也相应移动</w:t>
      </w:r>
      <w:r>
        <w:rPr>
          <w:rFonts w:hint="eastAsia"/>
        </w:rPr>
        <w:t>。</w:t>
      </w:r>
    </w:p>
    <w:p w14:paraId="25B8AE32" w14:textId="77777777" w:rsidR="006A281F" w:rsidRDefault="006A281F" w:rsidP="006A281F">
      <w:pPr>
        <w:pStyle w:val="a"/>
      </w:pPr>
      <w:r>
        <w:rPr>
          <w:rFonts w:hint="eastAsia"/>
        </w:rPr>
        <w:t>分析需求</w:t>
      </w:r>
      <w:r>
        <w:t>：</w:t>
      </w:r>
      <w:r>
        <w:t>1.</w:t>
      </w:r>
      <w:r>
        <w:t>把</w:t>
      </w:r>
      <w:r>
        <w:t>.onmousemove</w:t>
      </w:r>
      <w:r>
        <w:rPr>
          <w:rFonts w:hint="eastAsia"/>
        </w:rPr>
        <w:t>放在</w:t>
      </w:r>
      <w:r>
        <w:t>.onmousedown</w:t>
      </w:r>
      <w:r>
        <w:rPr>
          <w:rFonts w:hint="eastAsia"/>
        </w:rPr>
        <w:t>里面</w:t>
      </w:r>
      <w:r>
        <w:t>，</w:t>
      </w:r>
      <w:r>
        <w:rPr>
          <w:rFonts w:hint="eastAsia"/>
        </w:rPr>
        <w:t>这样</w:t>
      </w:r>
      <w:r>
        <w:t>只有点击</w:t>
      </w:r>
      <w:r>
        <w:rPr>
          <w:rFonts w:hint="eastAsia"/>
        </w:rPr>
        <w:t>了</w:t>
      </w:r>
      <w:r>
        <w:t>，</w:t>
      </w:r>
      <w:r>
        <w:rPr>
          <w:rFonts w:hint="eastAsia"/>
        </w:rPr>
        <w:t>再</w:t>
      </w:r>
      <w:r>
        <w:t>移动才有效果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希望</w:t>
      </w:r>
      <w:r>
        <w:t>“</w:t>
      </w:r>
      <w:r>
        <w:t>即使是移出</w:t>
      </w:r>
      <w:r>
        <w:t>div</w:t>
      </w:r>
      <w:r>
        <w:t>，</w:t>
      </w:r>
      <w:r>
        <w:t>div</w:t>
      </w:r>
      <w:r>
        <w:rPr>
          <w:rFonts w:hint="eastAsia"/>
        </w:rPr>
        <w:t>也能</w:t>
      </w:r>
      <w:r>
        <w:t>移动</w:t>
      </w:r>
      <w:r>
        <w:t>”</w:t>
      </w:r>
      <w:r>
        <w:t>，</w:t>
      </w:r>
      <w:r>
        <w:rPr>
          <w:rFonts w:hint="eastAsia"/>
        </w:rPr>
        <w:t>说明</w:t>
      </w:r>
      <w:r>
        <w:t>.onmousemove</w:t>
      </w:r>
      <w:r>
        <w:rPr>
          <w:rFonts w:hint="eastAsia"/>
        </w:rPr>
        <w:t>事件</w:t>
      </w:r>
      <w:r>
        <w:t>不是绑定到</w:t>
      </w:r>
      <w:r>
        <w:t>div</w:t>
      </w:r>
      <w:r>
        <w:t>的，</w:t>
      </w:r>
      <w:r>
        <w:rPr>
          <w:rFonts w:hint="eastAsia"/>
        </w:rPr>
        <w:t>而是</w:t>
      </w:r>
      <w:r>
        <w:t>绑定到</w:t>
      </w:r>
      <w:r>
        <w:t>document</w:t>
      </w:r>
      <w:r>
        <w:rPr>
          <w:rFonts w:hint="eastAsia"/>
        </w:rPr>
        <w:t>上的</w:t>
      </w:r>
      <w:r>
        <w:t>。</w:t>
      </w:r>
    </w:p>
    <w:p w14:paraId="38FF82C4" w14:textId="77777777" w:rsidR="006A281F" w:rsidRDefault="006A281F" w:rsidP="006A281F">
      <w:pPr>
        <w:pStyle w:val="a"/>
      </w:pPr>
      <w:r w:rsidRPr="0020126D">
        <w:rPr>
          <w:b/>
        </w:rPr>
        <w:t>oDiv.onmousedown</w:t>
      </w:r>
      <w:r>
        <w:t xml:space="preserve"> = function(ev</w:t>
      </w:r>
      <w:proofErr w:type="gramStart"/>
      <w:r>
        <w:t>){</w:t>
      </w:r>
      <w:proofErr w:type="gramEnd"/>
    </w:p>
    <w:p w14:paraId="3D48616F" w14:textId="77777777" w:rsidR="006A281F" w:rsidRDefault="006A281F" w:rsidP="006A281F">
      <w:pPr>
        <w:pStyle w:val="a"/>
      </w:pP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存储</w:t>
      </w:r>
      <w:r>
        <w:t>距离</w:t>
      </w:r>
    </w:p>
    <w:p w14:paraId="1CCEBD10" w14:textId="77777777" w:rsidR="006A281F" w:rsidRDefault="006A281F" w:rsidP="006A281F">
      <w:pPr>
        <w:pStyle w:val="a"/>
      </w:pPr>
      <w:r>
        <w:rPr>
          <w:rFonts w:hint="eastAsia"/>
        </w:rPr>
        <w:t xml:space="preserve">    </w:t>
      </w:r>
      <w:r>
        <w:t xml:space="preserve">var oEvent = ev || </w:t>
      </w:r>
      <w:proofErr w:type="gramStart"/>
      <w:r>
        <w:t>window.event</w:t>
      </w:r>
      <w:proofErr w:type="gramEnd"/>
      <w:r>
        <w:t>;</w:t>
      </w:r>
    </w:p>
    <w:p w14:paraId="4237CB34" w14:textId="77777777" w:rsidR="006A281F" w:rsidRDefault="006A281F" w:rsidP="006A281F">
      <w:pPr>
        <w:pStyle w:val="a"/>
      </w:pPr>
      <w:r>
        <w:rPr>
          <w:rFonts w:hint="eastAsia"/>
        </w:rPr>
        <w:t xml:space="preserve">    var disX = </w:t>
      </w:r>
      <w:r>
        <w:t>oEvent.clientX –</w:t>
      </w:r>
      <w:r>
        <w:rPr>
          <w:rFonts w:hint="eastAsia"/>
        </w:rPr>
        <w:t xml:space="preserve"> oDiv.offsetLeft;</w:t>
      </w:r>
    </w:p>
    <w:p w14:paraId="717B732A" w14:textId="77777777" w:rsidR="006A281F" w:rsidRDefault="006A281F" w:rsidP="006A281F">
      <w:pPr>
        <w:pStyle w:val="a"/>
      </w:pPr>
      <w:r>
        <w:rPr>
          <w:rFonts w:hint="eastAsia"/>
        </w:rPr>
        <w:t xml:space="preserve">    var disY = oEvent.clientY </w:t>
      </w:r>
      <w:r>
        <w:t>–</w:t>
      </w:r>
      <w:r>
        <w:rPr>
          <w:rFonts w:hint="eastAsia"/>
        </w:rPr>
        <w:t xml:space="preserve"> oDiv.offsetTop;</w:t>
      </w:r>
    </w:p>
    <w:p w14:paraId="27FDF3F7" w14:textId="77777777" w:rsidR="006A281F" w:rsidRDefault="006A281F" w:rsidP="006A281F">
      <w:pPr>
        <w:pStyle w:val="a"/>
      </w:pPr>
      <w:r>
        <w:rPr>
          <w:rFonts w:hint="eastAsia"/>
        </w:rPr>
        <w:t xml:space="preserve">    </w:t>
      </w:r>
      <w:proofErr w:type="gramStart"/>
      <w:r w:rsidRPr="0020126D">
        <w:rPr>
          <w:rFonts w:hint="eastAsia"/>
          <w:b/>
        </w:rPr>
        <w:t>document.onmousmove</w:t>
      </w:r>
      <w:proofErr w:type="gramEnd"/>
      <w:r>
        <w:rPr>
          <w:rFonts w:hint="eastAsia"/>
        </w:rPr>
        <w:t xml:space="preserve"> = function(</w:t>
      </w:r>
      <w:r>
        <w:t>ev</w:t>
      </w:r>
      <w:r>
        <w:rPr>
          <w:rFonts w:hint="eastAsia"/>
        </w:rPr>
        <w:t>)</w:t>
      </w:r>
      <w:r>
        <w:t>{</w:t>
      </w:r>
    </w:p>
    <w:p w14:paraId="54851F2C" w14:textId="77777777" w:rsidR="006A281F" w:rsidRDefault="006A281F" w:rsidP="006A281F">
      <w:pPr>
        <w:pStyle w:val="a"/>
      </w:pPr>
      <w:r>
        <w:t xml:space="preserve">        //</w:t>
      </w:r>
      <w:r>
        <w:rPr>
          <w:rFonts w:hint="eastAsia"/>
        </w:rPr>
        <w:t>根据</w:t>
      </w:r>
      <w:r>
        <w:t>距离，</w:t>
      </w:r>
      <w:r>
        <w:rPr>
          <w:rFonts w:hint="eastAsia"/>
        </w:rPr>
        <w:t>计算</w:t>
      </w:r>
      <w:r>
        <w:t>div</w:t>
      </w:r>
      <w:r>
        <w:t>最新的距离</w:t>
      </w:r>
    </w:p>
    <w:p w14:paraId="1209D007" w14:textId="77777777" w:rsidR="006A281F" w:rsidRDefault="006A281F" w:rsidP="006A281F">
      <w:pPr>
        <w:pStyle w:val="a"/>
      </w:pPr>
      <w:r>
        <w:rPr>
          <w:rFonts w:hint="eastAsia"/>
        </w:rPr>
        <w:t xml:space="preserve">        var oEvent</w:t>
      </w:r>
      <w:r w:rsidR="0020126D">
        <w:t xml:space="preserve"> = ev || </w:t>
      </w:r>
      <w:proofErr w:type="gramStart"/>
      <w:r w:rsidR="0020126D">
        <w:t>window.event</w:t>
      </w:r>
      <w:proofErr w:type="gramEnd"/>
      <w:r w:rsidR="0020126D">
        <w:t>;</w:t>
      </w:r>
    </w:p>
    <w:p w14:paraId="1D7E4562" w14:textId="77777777" w:rsidR="0020126D" w:rsidRDefault="0020126D" w:rsidP="006A281F">
      <w:pPr>
        <w:pStyle w:val="a"/>
      </w:pPr>
      <w:r>
        <w:rPr>
          <w:rFonts w:hint="eastAsia"/>
        </w:rPr>
        <w:t xml:space="preserve">        var </w:t>
      </w:r>
      <w:r>
        <w:t xml:space="preserve">scrollLeft = </w:t>
      </w:r>
      <w:proofErr w:type="gramStart"/>
      <w:r>
        <w:t>document.</w:t>
      </w:r>
      <w:r>
        <w:rPr>
          <w:rFonts w:hint="eastAsia"/>
        </w:rPr>
        <w:t>body</w:t>
      </w:r>
      <w:proofErr w:type="gramEnd"/>
      <w:r>
        <w:rPr>
          <w:rFonts w:hint="eastAsia"/>
        </w:rPr>
        <w:t>.scrollLeft || document.documentElement.scrollLeft;</w:t>
      </w:r>
    </w:p>
    <w:p w14:paraId="103873DB" w14:textId="77777777" w:rsidR="0020126D" w:rsidRDefault="0020126D" w:rsidP="006A281F">
      <w:pPr>
        <w:pStyle w:val="a"/>
      </w:pPr>
      <w:r>
        <w:rPr>
          <w:rFonts w:hint="eastAsia"/>
        </w:rPr>
        <w:t xml:space="preserve">        var scrollTop = </w:t>
      </w:r>
      <w:proofErr w:type="gramStart"/>
      <w:r>
        <w:rPr>
          <w:rFonts w:hint="eastAsia"/>
        </w:rPr>
        <w:t>document.body</w:t>
      </w:r>
      <w:proofErr w:type="gramEnd"/>
      <w:r>
        <w:rPr>
          <w:rFonts w:hint="eastAsia"/>
        </w:rPr>
        <w:t>.scrollTop || document.documentElement.scrollTop;</w:t>
      </w:r>
    </w:p>
    <w:p w14:paraId="60C15553" w14:textId="77777777" w:rsidR="0020126D" w:rsidRDefault="0020126D" w:rsidP="006A281F">
      <w:pPr>
        <w:pStyle w:val="a"/>
      </w:pPr>
      <w:r>
        <w:rPr>
          <w:rFonts w:hint="eastAsia"/>
        </w:rPr>
        <w:t xml:space="preserve">        var l = </w:t>
      </w:r>
      <w:proofErr w:type="gramStart"/>
      <w:r>
        <w:rPr>
          <w:rFonts w:hint="eastAsia"/>
        </w:rPr>
        <w:t xml:space="preserve">oEvent.clientX </w:t>
      </w:r>
      <w:r>
        <w:t xml:space="preserve"> +</w:t>
      </w:r>
      <w:proofErr w:type="gramEnd"/>
      <w:r>
        <w:t xml:space="preserve"> scrollLeft  </w:t>
      </w:r>
      <w:r>
        <w:rPr>
          <w:rFonts w:hint="eastAsia"/>
        </w:rPr>
        <w:t xml:space="preserve">- </w:t>
      </w:r>
      <w:r>
        <w:t>disX;</w:t>
      </w:r>
    </w:p>
    <w:p w14:paraId="73F336E7" w14:textId="77777777" w:rsidR="0020126D" w:rsidRDefault="0020126D" w:rsidP="006A281F">
      <w:pPr>
        <w:pStyle w:val="a"/>
      </w:pPr>
      <w:r>
        <w:rPr>
          <w:rFonts w:hint="eastAsia"/>
        </w:rPr>
        <w:t xml:space="preserve">        var t = </w:t>
      </w:r>
      <w:proofErr w:type="gramStart"/>
      <w:r>
        <w:rPr>
          <w:rFonts w:hint="eastAsia"/>
        </w:rPr>
        <w:t xml:space="preserve">oEvent.clientY </w:t>
      </w:r>
      <w:r>
        <w:t xml:space="preserve"> +</w:t>
      </w:r>
      <w:proofErr w:type="gramEnd"/>
      <w:r>
        <w:t xml:space="preserve"> scrollTop – dixY;</w:t>
      </w:r>
    </w:p>
    <w:p w14:paraId="548E2F62" w14:textId="77777777" w:rsidR="0020126D" w:rsidRDefault="0020126D" w:rsidP="006A281F">
      <w:pPr>
        <w:pStyle w:val="a"/>
      </w:pPr>
      <w:r>
        <w:rPr>
          <w:rFonts w:hint="eastAsia"/>
        </w:rPr>
        <w:t xml:space="preserve">        //</w:t>
      </w:r>
      <w:r w:rsidRPr="0020126D">
        <w:rPr>
          <w:rFonts w:hint="eastAsia"/>
        </w:rPr>
        <w:t>做一个判断，看是否会被拖出可视区</w:t>
      </w:r>
    </w:p>
    <w:p w14:paraId="6DBC98FE" w14:textId="77777777" w:rsidR="0020126D" w:rsidRDefault="0020126D" w:rsidP="006A281F">
      <w:pPr>
        <w:pStyle w:val="a"/>
      </w:pPr>
      <w:r>
        <w:rPr>
          <w:rFonts w:hint="eastAsia"/>
        </w:rPr>
        <w:t xml:space="preserve">        </w:t>
      </w:r>
      <w:proofErr w:type="gramStart"/>
      <w:r>
        <w:t>if(</w:t>
      </w:r>
      <w:proofErr w:type="gramEnd"/>
      <w:r>
        <w:t>l &lt; 0){l = 0;}</w:t>
      </w:r>
    </w:p>
    <w:p w14:paraId="774632AB" w14:textId="77777777" w:rsidR="0020126D" w:rsidRDefault="0020126D" w:rsidP="006A281F">
      <w:pPr>
        <w:pStyle w:val="a"/>
      </w:pPr>
      <w:r>
        <w:rPr>
          <w:rFonts w:hint="eastAsia"/>
        </w:rPr>
        <w:lastRenderedPageBreak/>
        <w:t xml:space="preserve">        else if(</w:t>
      </w:r>
      <w:r>
        <w:t>l&gt;</w:t>
      </w:r>
      <w:proofErr w:type="gramStart"/>
      <w:r>
        <w:t>document.documentElement.clientWidth</w:t>
      </w:r>
      <w:proofErr w:type="gramEnd"/>
      <w:r>
        <w:t xml:space="preserve"> – oDiv.</w:t>
      </w:r>
      <w:r>
        <w:rPr>
          <w:rFonts w:hint="eastAsia"/>
        </w:rPr>
        <w:t>offsetWidth)</w:t>
      </w:r>
      <w:r>
        <w:t>{}</w:t>
      </w:r>
      <w:r w:rsidRPr="0020126D">
        <w:t xml:space="preserve"> l = document.documentElement.clientWidth - oDiv.offsetWidth;</w:t>
      </w:r>
    </w:p>
    <w:p w14:paraId="5B12C7A0" w14:textId="77777777" w:rsidR="0020126D" w:rsidRDefault="0020126D" w:rsidP="006A281F">
      <w:pPr>
        <w:pStyle w:val="a"/>
      </w:pPr>
      <w:r>
        <w:rPr>
          <w:rFonts w:hint="eastAsia"/>
        </w:rPr>
        <w:t xml:space="preserve">        </w:t>
      </w:r>
      <w:proofErr w:type="gramStart"/>
      <w:r>
        <w:t>if(</w:t>
      </w:r>
      <w:proofErr w:type="gramEnd"/>
      <w:r>
        <w:t>t &lt; 0){t=0;}</w:t>
      </w:r>
    </w:p>
    <w:p w14:paraId="7A81288D" w14:textId="77777777" w:rsidR="0020126D" w:rsidRDefault="0020126D" w:rsidP="006A281F">
      <w:pPr>
        <w:pStyle w:val="a"/>
      </w:pPr>
      <w:r>
        <w:rPr>
          <w:rFonts w:hint="eastAsia"/>
        </w:rPr>
        <w:t xml:space="preserve">        else </w:t>
      </w:r>
      <w:proofErr w:type="gramStart"/>
      <w:r>
        <w:rPr>
          <w:rFonts w:hint="eastAsia"/>
        </w:rPr>
        <w:t>if(</w:t>
      </w:r>
      <w:proofErr w:type="gramEnd"/>
      <w:r>
        <w:t>t &gt;</w:t>
      </w:r>
      <w:r w:rsidRPr="0020126D">
        <w:t>document.documentElement.clientHeight-oDiv.offsetHeight</w:t>
      </w:r>
      <w:r>
        <w:rPr>
          <w:rFonts w:hint="eastAsia"/>
        </w:rPr>
        <w:t>)</w:t>
      </w:r>
      <w:r>
        <w:t xml:space="preserve">{t = </w:t>
      </w:r>
      <w:r w:rsidRPr="0020126D">
        <w:t>document.documentElement.clientHeight-oDiv.offsetHeight</w:t>
      </w:r>
      <w:r>
        <w:t>;}</w:t>
      </w:r>
    </w:p>
    <w:p w14:paraId="47FDAAD9" w14:textId="77777777" w:rsidR="0020126D" w:rsidRDefault="0020126D" w:rsidP="006A281F">
      <w:pPr>
        <w:pStyle w:val="a"/>
      </w:pPr>
      <w:r>
        <w:rPr>
          <w:rFonts w:hint="eastAsia"/>
        </w:rPr>
        <w:t xml:space="preserve">        </w:t>
      </w:r>
      <w:proofErr w:type="gramStart"/>
      <w:r w:rsidRPr="0020126D">
        <w:t>oDiv.style.left</w:t>
      </w:r>
      <w:proofErr w:type="gramEnd"/>
      <w:r w:rsidRPr="0020126D">
        <w:t xml:space="preserve"> = l +'px';</w:t>
      </w:r>
    </w:p>
    <w:p w14:paraId="699029F6" w14:textId="77777777" w:rsidR="0020126D" w:rsidRDefault="0020126D" w:rsidP="006A281F">
      <w:pPr>
        <w:pStyle w:val="a"/>
      </w:pPr>
      <w:r>
        <w:rPr>
          <w:rFonts w:hint="eastAsia"/>
        </w:rPr>
        <w:t xml:space="preserve">        </w:t>
      </w:r>
      <w:r w:rsidRPr="0020126D">
        <w:t>oDiv.style.top = t +'px';</w:t>
      </w:r>
    </w:p>
    <w:p w14:paraId="5AA6A81E" w14:textId="77777777" w:rsidR="006A281F" w:rsidRDefault="006A281F" w:rsidP="006A281F">
      <w:pPr>
        <w:pStyle w:val="a"/>
      </w:pPr>
      <w:r>
        <w:t xml:space="preserve">    }</w:t>
      </w:r>
      <w:r w:rsidR="0020126D">
        <w:t>//document.</w:t>
      </w:r>
      <w:r w:rsidR="0020126D">
        <w:rPr>
          <w:rFonts w:hint="eastAsia"/>
        </w:rPr>
        <w:t>onmousemove</w:t>
      </w:r>
      <w:r w:rsidR="0020126D">
        <w:rPr>
          <w:rFonts w:hint="eastAsia"/>
        </w:rPr>
        <w:t>结束</w:t>
      </w:r>
    </w:p>
    <w:p w14:paraId="468C7A5D" w14:textId="77777777" w:rsidR="0020126D" w:rsidRDefault="0020126D" w:rsidP="006A281F">
      <w:pPr>
        <w:pStyle w:val="a"/>
      </w:pPr>
      <w:r>
        <w:rPr>
          <w:rFonts w:hint="eastAsia"/>
        </w:rPr>
        <w:t xml:space="preserve">  </w:t>
      </w:r>
      <w:r w:rsidRPr="00105FBA">
        <w:rPr>
          <w:rFonts w:hint="eastAsia"/>
          <w:b/>
        </w:rPr>
        <w:t xml:space="preserve">  </w:t>
      </w:r>
      <w:proofErr w:type="gramStart"/>
      <w:r w:rsidRPr="00105FBA">
        <w:rPr>
          <w:b/>
        </w:rPr>
        <w:t>document.onmouseup</w:t>
      </w:r>
      <w:proofErr w:type="gramEnd"/>
      <w:r>
        <w:t xml:space="preserve"> = function(ev){</w:t>
      </w:r>
    </w:p>
    <w:p w14:paraId="163F181B" w14:textId="77777777" w:rsidR="0020126D" w:rsidRDefault="0020126D" w:rsidP="006A281F">
      <w:pPr>
        <w:pStyle w:val="a"/>
      </w:pPr>
      <w:r>
        <w:t xml:space="preserve">    </w:t>
      </w:r>
      <w:r w:rsidR="00105FBA">
        <w:t xml:space="preserve">    </w:t>
      </w:r>
      <w:proofErr w:type="gramStart"/>
      <w:r w:rsidR="00105FBA" w:rsidRPr="00105FBA">
        <w:t>document.onmousemove</w:t>
      </w:r>
      <w:proofErr w:type="gramEnd"/>
      <w:r w:rsidR="00105FBA" w:rsidRPr="00105FBA">
        <w:t xml:space="preserve"> = null;</w:t>
      </w:r>
    </w:p>
    <w:p w14:paraId="0D8C80E1" w14:textId="77777777" w:rsidR="00105FBA" w:rsidRDefault="00105FBA" w:rsidP="006A281F">
      <w:pPr>
        <w:pStyle w:val="a"/>
      </w:pPr>
      <w:r>
        <w:rPr>
          <w:rFonts w:hint="eastAsia"/>
        </w:rPr>
        <w:t xml:space="preserve">    </w:t>
      </w:r>
      <w:r>
        <w:t xml:space="preserve">    </w:t>
      </w:r>
      <w:proofErr w:type="gramStart"/>
      <w:r w:rsidRPr="00105FBA">
        <w:t>document.onmouseup</w:t>
      </w:r>
      <w:proofErr w:type="gramEnd"/>
      <w:r w:rsidRPr="00105FBA">
        <w:t xml:space="preserve"> = null;</w:t>
      </w:r>
    </w:p>
    <w:p w14:paraId="6238ECA3" w14:textId="77777777" w:rsidR="0020126D" w:rsidRDefault="0020126D" w:rsidP="006A281F">
      <w:pPr>
        <w:pStyle w:val="a"/>
      </w:pPr>
      <w:r>
        <w:t xml:space="preserve">    }</w:t>
      </w:r>
    </w:p>
    <w:p w14:paraId="3CDB0C32" w14:textId="77777777" w:rsidR="006A281F" w:rsidRDefault="006A281F" w:rsidP="006A281F">
      <w:pPr>
        <w:pStyle w:val="a"/>
      </w:pPr>
      <w:r>
        <w:t>}</w:t>
      </w:r>
    </w:p>
    <w:p w14:paraId="3A6FB1FB" w14:textId="77777777" w:rsidR="00105FBA" w:rsidRDefault="00105FBA" w:rsidP="006A281F">
      <w:pPr>
        <w:pStyle w:val="a"/>
        <w:rPr>
          <w:b/>
          <w:sz w:val="36"/>
        </w:rPr>
      </w:pPr>
      <w:r w:rsidRPr="00105FBA">
        <w:rPr>
          <w:rFonts w:hint="eastAsia"/>
          <w:b/>
          <w:sz w:val="36"/>
        </w:rPr>
        <w:t>二</w:t>
      </w:r>
      <w:r w:rsidRPr="00105FBA">
        <w:rPr>
          <w:b/>
          <w:sz w:val="36"/>
        </w:rPr>
        <w:t>.</w:t>
      </w:r>
      <w:r w:rsidRPr="00105FBA">
        <w:rPr>
          <w:rFonts w:hint="eastAsia"/>
          <w:b/>
          <w:sz w:val="36"/>
        </w:rPr>
        <w:t>碰撞</w:t>
      </w:r>
      <w:r w:rsidRPr="00105FBA">
        <w:rPr>
          <w:b/>
          <w:sz w:val="36"/>
        </w:rPr>
        <w:t>+</w:t>
      </w:r>
      <w:r w:rsidRPr="00105FBA">
        <w:rPr>
          <w:rFonts w:hint="eastAsia"/>
          <w:b/>
          <w:sz w:val="36"/>
        </w:rPr>
        <w:t>重力</w:t>
      </w:r>
    </w:p>
    <w:p w14:paraId="6A0BBF86" w14:textId="77777777" w:rsidR="00B81A47" w:rsidRPr="00B81A47" w:rsidRDefault="00375DC1" w:rsidP="006A281F">
      <w:pPr>
        <w:pStyle w:val="a"/>
        <w:rPr>
          <w:b/>
        </w:rPr>
      </w:pPr>
      <w:r w:rsidRPr="00375DC1">
        <w:rPr>
          <w:rFonts w:hint="eastAsia"/>
        </w:rPr>
        <w:t>判断</w:t>
      </w:r>
      <w:r w:rsidRPr="00375DC1">
        <w:t>是否</w:t>
      </w:r>
      <w:r>
        <w:t>超出可视区的时候，</w:t>
      </w:r>
      <w:r w:rsidR="00B81A47">
        <w:rPr>
          <w:rFonts w:hint="eastAsia"/>
        </w:rPr>
        <w:t>要</w:t>
      </w:r>
      <w:r w:rsidR="00B81A47">
        <w:t>超过下面时，</w:t>
      </w:r>
      <w:r w:rsidR="00B81A47">
        <w:rPr>
          <w:rFonts w:hint="eastAsia"/>
        </w:rPr>
        <w:t>纵向</w:t>
      </w:r>
      <w:r w:rsidR="00B81A47">
        <w:t>速度反向</w:t>
      </w:r>
      <w:r w:rsidR="00B81A47">
        <w:rPr>
          <w:rFonts w:hint="eastAsia"/>
        </w:rPr>
        <w:t>且</w:t>
      </w:r>
      <w:r w:rsidR="00B81A47">
        <w:t>减小</w:t>
      </w:r>
      <w:r w:rsidR="00B81A47">
        <w:t>*-0.8</w:t>
      </w:r>
      <w:r w:rsidR="00B81A47">
        <w:t>，</w:t>
      </w:r>
      <w:r w:rsidR="00B81A47">
        <w:rPr>
          <w:rFonts w:hint="eastAsia"/>
        </w:rPr>
        <w:t>横向</w:t>
      </w:r>
      <w:r w:rsidR="00B81A47">
        <w:t>速度</w:t>
      </w:r>
      <w:r w:rsidR="00B81A47">
        <w:t>*0.8</w:t>
      </w:r>
      <w:r w:rsidR="00B81A47">
        <w:t>，</w:t>
      </w:r>
      <w:r w:rsidR="00B81A47">
        <w:rPr>
          <w:rFonts w:hint="eastAsia"/>
        </w:rPr>
        <w:t>要</w:t>
      </w:r>
      <w:r w:rsidR="00B81A47">
        <w:t>超过上面时，</w:t>
      </w:r>
      <w:r w:rsidR="00B81A47">
        <w:rPr>
          <w:rFonts w:hint="eastAsia"/>
        </w:rPr>
        <w:t>纵向</w:t>
      </w:r>
      <w:r w:rsidR="00B81A47">
        <w:t>速度只需反向</w:t>
      </w:r>
      <w:r w:rsidR="00B81A47">
        <w:t>*-1</w:t>
      </w:r>
      <w:r w:rsidR="00B81A47">
        <w:t>，</w:t>
      </w:r>
      <w:r w:rsidR="00B81A47">
        <w:rPr>
          <w:rFonts w:hint="eastAsia"/>
        </w:rPr>
        <w:t>横向</w:t>
      </w:r>
      <w:r w:rsidR="00B81A47">
        <w:t>速度</w:t>
      </w:r>
      <w:r w:rsidR="00B81A47">
        <w:t>*0.8</w:t>
      </w:r>
      <w:r w:rsidR="00B81A47">
        <w:t>，</w:t>
      </w:r>
      <w:r w:rsidR="00B81A47">
        <w:rPr>
          <w:rFonts w:hint="eastAsia"/>
        </w:rPr>
        <w:t>要</w:t>
      </w:r>
      <w:r w:rsidR="00B81A47">
        <w:t>超过右面时，横向速度反向且减小</w:t>
      </w:r>
      <w:r w:rsidR="00B81A47">
        <w:t>*-0.8</w:t>
      </w:r>
      <w:r w:rsidR="00B81A47">
        <w:t>，</w:t>
      </w:r>
      <w:r w:rsidR="00B81A47">
        <w:rPr>
          <w:rFonts w:hint="eastAsia"/>
        </w:rPr>
        <w:t>要</w:t>
      </w:r>
      <w:r w:rsidR="00B81A47">
        <w:t>超过</w:t>
      </w:r>
      <w:r w:rsidR="00B81A47">
        <w:rPr>
          <w:rFonts w:hint="eastAsia"/>
        </w:rPr>
        <w:t>左面</w:t>
      </w:r>
      <w:r w:rsidR="00B81A47">
        <w:t>时，</w:t>
      </w:r>
      <w:r w:rsidR="00B81A47">
        <w:rPr>
          <w:rFonts w:hint="eastAsia"/>
        </w:rPr>
        <w:t>横向速度</w:t>
      </w:r>
      <w:r w:rsidR="00B81A47">
        <w:t>*-0.8</w:t>
      </w:r>
      <w:r w:rsidR="00B81A47">
        <w:t>；当速度很小的时候（绝对值小于</w:t>
      </w:r>
      <w:r w:rsidR="00B81A47">
        <w:t>1</w:t>
      </w:r>
      <w:r w:rsidR="00B81A47">
        <w:t>），</w:t>
      </w:r>
      <w:r w:rsidR="00B81A47">
        <w:rPr>
          <w:rFonts w:hint="eastAsia"/>
        </w:rPr>
        <w:t>则</w:t>
      </w:r>
      <w:r w:rsidR="00B81A47">
        <w:t>将速度设为</w:t>
      </w:r>
      <w:r w:rsidR="00B81A47">
        <w:t>0</w:t>
      </w:r>
      <w:r w:rsidR="00B81A47">
        <w:t>；</w:t>
      </w:r>
    </w:p>
    <w:p w14:paraId="5FBF739C" w14:textId="77777777" w:rsidR="00105FBA" w:rsidRPr="002941CA" w:rsidRDefault="00B81A47" w:rsidP="006A281F">
      <w:pPr>
        <w:pStyle w:val="a"/>
        <w:rPr>
          <w:b/>
        </w:rPr>
      </w:pPr>
      <w:r>
        <w:rPr>
          <w:rFonts w:hint="eastAsia"/>
        </w:rPr>
        <w:t>碰撞运动的终止条件：当横向和纵向</w:t>
      </w:r>
      <w:r w:rsidRPr="00B81A47">
        <w:rPr>
          <w:rFonts w:hint="eastAsia"/>
        </w:rPr>
        <w:t>速度等于</w:t>
      </w:r>
      <w:r w:rsidRPr="00B81A47">
        <w:rPr>
          <w:rFonts w:hint="eastAsia"/>
        </w:rPr>
        <w:t>0</w:t>
      </w:r>
      <w:r w:rsidRPr="00B81A47">
        <w:rPr>
          <w:rFonts w:hint="eastAsia"/>
        </w:rPr>
        <w:t>时，并且碰到了底端时，关闭定时器，必须有后面这个碰到底端，否则可能在空中最高的时候速度为</w:t>
      </w:r>
      <w:r w:rsidRPr="00B81A47">
        <w:rPr>
          <w:rFonts w:hint="eastAsia"/>
        </w:rPr>
        <w:t>0</w:t>
      </w:r>
      <w:r w:rsidRPr="00B81A47">
        <w:rPr>
          <w:rFonts w:hint="eastAsia"/>
        </w:rPr>
        <w:t>就停下来</w:t>
      </w:r>
    </w:p>
    <w:p w14:paraId="2F3AD33B" w14:textId="6FC0675A" w:rsidR="002941CA" w:rsidRDefault="002941CA" w:rsidP="006A281F">
      <w:pPr>
        <w:pStyle w:val="a"/>
        <w:rPr>
          <w:b/>
          <w:sz w:val="36"/>
        </w:rPr>
      </w:pPr>
      <w:r w:rsidRPr="002941CA">
        <w:rPr>
          <w:b/>
          <w:sz w:val="36"/>
        </w:rPr>
        <w:t>三</w:t>
      </w:r>
      <w:r w:rsidRPr="002941CA">
        <w:rPr>
          <w:b/>
          <w:sz w:val="36"/>
        </w:rPr>
        <w:t>.</w:t>
      </w:r>
      <w:r w:rsidRPr="002941CA">
        <w:rPr>
          <w:rFonts w:hint="eastAsia"/>
          <w:b/>
          <w:sz w:val="36"/>
        </w:rPr>
        <w:t>将</w:t>
      </w:r>
      <w:r w:rsidRPr="002941CA">
        <w:rPr>
          <w:b/>
          <w:sz w:val="36"/>
        </w:rPr>
        <w:t>拖拽和（碰撞</w:t>
      </w:r>
      <w:r w:rsidRPr="002941CA">
        <w:rPr>
          <w:b/>
          <w:sz w:val="36"/>
        </w:rPr>
        <w:t>+</w:t>
      </w:r>
      <w:r w:rsidRPr="002941CA">
        <w:rPr>
          <w:rFonts w:hint="eastAsia"/>
          <w:b/>
          <w:sz w:val="36"/>
        </w:rPr>
        <w:t>重力</w:t>
      </w:r>
      <w:r w:rsidRPr="002941CA">
        <w:rPr>
          <w:b/>
          <w:sz w:val="36"/>
        </w:rPr>
        <w:t>）结合起来：</w:t>
      </w:r>
    </w:p>
    <w:p w14:paraId="4349D5D7" w14:textId="5DA4989A" w:rsidR="002941CA" w:rsidRPr="002941CA" w:rsidRDefault="002941CA" w:rsidP="006A281F">
      <w:pPr>
        <w:pStyle w:val="a"/>
        <w:rPr>
          <w:b/>
        </w:rPr>
      </w:pPr>
      <w:r w:rsidRPr="002941CA">
        <w:rPr>
          <w:rFonts w:hint="eastAsia"/>
        </w:rPr>
        <w:t>将</w:t>
      </w:r>
      <w:r w:rsidRPr="002941CA">
        <w:t>（碰撞</w:t>
      </w:r>
      <w:r w:rsidRPr="002941CA">
        <w:t>+</w:t>
      </w:r>
      <w:r w:rsidRPr="002941CA">
        <w:rPr>
          <w:rFonts w:hint="eastAsia"/>
        </w:rPr>
        <w:t>重力</w:t>
      </w:r>
      <w:r w:rsidRPr="002941CA">
        <w:t>）</w:t>
      </w:r>
      <w:r w:rsidRPr="002941CA">
        <w:rPr>
          <w:rFonts w:hint="eastAsia"/>
        </w:rPr>
        <w:t>封装</w:t>
      </w:r>
      <w:r w:rsidRPr="002941CA">
        <w:t>成</w:t>
      </w:r>
      <w:r>
        <w:t>一个函数，</w:t>
      </w:r>
      <w:r>
        <w:rPr>
          <w:rFonts w:hint="eastAsia"/>
        </w:rPr>
        <w:t>然后在</w:t>
      </w:r>
      <w:r>
        <w:t>鼠标点下去，</w:t>
      </w:r>
      <w:r>
        <w:rPr>
          <w:rFonts w:hint="eastAsia"/>
        </w:rPr>
        <w:t>又</w:t>
      </w:r>
      <w:r>
        <w:t>再抬起来，</w:t>
      </w:r>
      <w:r>
        <w:rPr>
          <w:rFonts w:hint="eastAsia"/>
        </w:rPr>
        <w:t>即</w:t>
      </w:r>
      <w:r>
        <w:t>document.onmouseup</w:t>
      </w:r>
      <w:r>
        <w:t>里面，</w:t>
      </w:r>
      <w:r>
        <w:rPr>
          <w:rFonts w:hint="eastAsia"/>
        </w:rPr>
        <w:t>调用</w:t>
      </w:r>
      <w:r>
        <w:t>这个函数，</w:t>
      </w:r>
      <w:r>
        <w:rPr>
          <w:rFonts w:hint="eastAsia"/>
        </w:rPr>
        <w:t>在</w:t>
      </w:r>
      <w:r>
        <w:t>这个函数外面，</w:t>
      </w:r>
      <w:r>
        <w:rPr>
          <w:rFonts w:hint="eastAsia"/>
        </w:rPr>
        <w:t>即</w:t>
      </w:r>
      <w:r>
        <w:t>oDiv.onmousedown</w:t>
      </w:r>
      <w:r>
        <w:rPr>
          <w:rFonts w:hint="eastAsia"/>
        </w:rPr>
        <w:t>里面</w:t>
      </w:r>
      <w:r>
        <w:t>，</w:t>
      </w:r>
      <w:r>
        <w:rPr>
          <w:rFonts w:hint="eastAsia"/>
        </w:rPr>
        <w:t>清除</w:t>
      </w:r>
      <w:r>
        <w:t>计时器，</w:t>
      </w:r>
      <w:r>
        <w:rPr>
          <w:rFonts w:hint="eastAsia"/>
        </w:rPr>
        <w:t>就</w:t>
      </w:r>
      <w:r w:rsidRPr="002941CA">
        <w:rPr>
          <w:rFonts w:hint="eastAsia"/>
        </w:rPr>
        <w:t>不会按着鼠标时，方块还往下掉</w:t>
      </w:r>
      <w:r w:rsidR="00145C2A">
        <w:t>。</w:t>
      </w:r>
      <w:r w:rsidR="00145C2A">
        <w:rPr>
          <w:rFonts w:hint="eastAsia"/>
        </w:rPr>
        <w:t>还有</w:t>
      </w:r>
      <w:r w:rsidR="00145C2A">
        <w:t>通过</w:t>
      </w:r>
      <w:r w:rsidR="00145C2A" w:rsidRPr="00170458">
        <w:rPr>
          <w:b/>
        </w:rPr>
        <w:t>iSpeedX(iSpeedY)</w:t>
      </w:r>
      <w:r w:rsidR="00145C2A">
        <w:t>,</w:t>
      </w:r>
      <w:r w:rsidR="00145C2A">
        <w:rPr>
          <w:rFonts w:hint="eastAsia"/>
        </w:rPr>
        <w:t>这个</w:t>
      </w:r>
      <w:r w:rsidR="008D4D85">
        <w:t>（碰撞</w:t>
      </w:r>
      <w:r w:rsidR="008D4D85">
        <w:t>+</w:t>
      </w:r>
      <w:r w:rsidR="008D4D85">
        <w:rPr>
          <w:rFonts w:hint="eastAsia"/>
        </w:rPr>
        <w:t>重</w:t>
      </w:r>
      <w:r w:rsidR="008D4D85">
        <w:rPr>
          <w:rFonts w:hint="eastAsia"/>
        </w:rPr>
        <w:lastRenderedPageBreak/>
        <w:t>力</w:t>
      </w:r>
      <w:r w:rsidR="008D4D85">
        <w:t>）会用到，</w:t>
      </w:r>
      <w:r w:rsidR="005E5056">
        <w:t>速度是通过距离算的，</w:t>
      </w:r>
      <w:r w:rsidR="005E5056">
        <w:rPr>
          <w:rFonts w:hint="eastAsia"/>
        </w:rPr>
        <w:t>所以</w:t>
      </w:r>
      <w:r w:rsidR="008D4D85">
        <w:rPr>
          <w:rFonts w:hint="eastAsia"/>
        </w:rPr>
        <w:t>在</w:t>
      </w:r>
      <w:r w:rsidR="008D4D85">
        <w:t>拖拽中</w:t>
      </w:r>
      <w:r w:rsidR="00170458">
        <w:rPr>
          <w:rFonts w:hint="eastAsia"/>
        </w:rPr>
        <w:t>的</w:t>
      </w:r>
      <w:r w:rsidR="00170458">
        <w:t>document.onmousemove</w:t>
      </w:r>
      <w:r w:rsidR="00170458">
        <w:rPr>
          <w:rFonts w:hint="eastAsia"/>
        </w:rPr>
        <w:t>里</w:t>
      </w:r>
      <w:r w:rsidR="008D4D85">
        <w:t>设为</w:t>
      </w:r>
      <w:r w:rsidR="008D4D85" w:rsidRPr="008D4D85">
        <w:t>iSpeedX = l</w:t>
      </w:r>
      <w:r w:rsidR="008D4D85">
        <w:t xml:space="preserve"> </w:t>
      </w:r>
      <w:r w:rsidR="008D4D85" w:rsidRPr="008D4D85">
        <w:t>-</w:t>
      </w:r>
      <w:r w:rsidR="008D4D85">
        <w:t xml:space="preserve"> </w:t>
      </w:r>
      <w:r w:rsidR="008D4D85" w:rsidRPr="008D4D85">
        <w:t>lastX;</w:t>
      </w:r>
      <w:r w:rsidR="008D4D85" w:rsidRPr="008D4D85">
        <w:rPr>
          <w:rFonts w:hint="eastAsia"/>
        </w:rPr>
        <w:t xml:space="preserve"> //</w:t>
      </w:r>
      <w:r w:rsidR="008D4D85" w:rsidRPr="008D4D85">
        <w:rPr>
          <w:rFonts w:hint="eastAsia"/>
        </w:rPr>
        <w:t>当前一瞬间的速度：后一个点的横坐标</w:t>
      </w:r>
      <w:r w:rsidR="008D4D85" w:rsidRPr="008D4D85">
        <w:rPr>
          <w:rFonts w:hint="eastAsia"/>
        </w:rPr>
        <w:t>-</w:t>
      </w:r>
      <w:r w:rsidR="008D4D85" w:rsidRPr="008D4D85">
        <w:rPr>
          <w:rFonts w:hint="eastAsia"/>
        </w:rPr>
        <w:t>前一个点的横坐标</w:t>
      </w:r>
      <w:r w:rsidR="008D4D85">
        <w:t>。</w:t>
      </w:r>
      <w:r w:rsidR="008D4D85" w:rsidRPr="008D4D85">
        <w:t>lastX = l;</w:t>
      </w:r>
      <w:r w:rsidR="008D4D85">
        <w:t>//</w:t>
      </w:r>
      <w:r w:rsidR="008D4D85" w:rsidRPr="008D4D85">
        <w:rPr>
          <w:rFonts w:hint="eastAsia"/>
        </w:rPr>
        <w:t xml:space="preserve"> </w:t>
      </w:r>
      <w:r w:rsidR="008D4D85" w:rsidRPr="008D4D85">
        <w:rPr>
          <w:rFonts w:hint="eastAsia"/>
        </w:rPr>
        <w:t>更新：当前的在下一次中即为前一个</w:t>
      </w:r>
    </w:p>
    <w:sectPr w:rsidR="002941CA" w:rsidRPr="002941CA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DA31D" w14:textId="77777777" w:rsidR="00FC2598" w:rsidRDefault="00FC2598">
      <w:r>
        <w:separator/>
      </w:r>
    </w:p>
    <w:p w14:paraId="53176135" w14:textId="77777777" w:rsidR="00FC2598" w:rsidRDefault="00FC2598"/>
  </w:endnote>
  <w:endnote w:type="continuationSeparator" w:id="0">
    <w:p w14:paraId="66A7132A" w14:textId="77777777" w:rsidR="00FC2598" w:rsidRDefault="00FC2598">
      <w:r>
        <w:continuationSeparator/>
      </w:r>
    </w:p>
    <w:p w14:paraId="32972460" w14:textId="77777777" w:rsidR="00FC2598" w:rsidRDefault="00FC25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5FC68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54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7BF26" w14:textId="77777777" w:rsidR="00FC2598" w:rsidRDefault="00FC2598">
      <w:r>
        <w:separator/>
      </w:r>
    </w:p>
    <w:p w14:paraId="428D0B31" w14:textId="77777777" w:rsidR="00FC2598" w:rsidRDefault="00FC2598"/>
  </w:footnote>
  <w:footnote w:type="continuationSeparator" w:id="0">
    <w:p w14:paraId="079255C5" w14:textId="77777777" w:rsidR="00FC2598" w:rsidRDefault="00FC2598">
      <w:r>
        <w:continuationSeparator/>
      </w:r>
    </w:p>
    <w:p w14:paraId="13F12A14" w14:textId="77777777" w:rsidR="00FC2598" w:rsidRDefault="00FC259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1F"/>
    <w:rsid w:val="00105FBA"/>
    <w:rsid w:val="00145C2A"/>
    <w:rsid w:val="00170458"/>
    <w:rsid w:val="0020126D"/>
    <w:rsid w:val="002941CA"/>
    <w:rsid w:val="00375DC1"/>
    <w:rsid w:val="00533586"/>
    <w:rsid w:val="00547C66"/>
    <w:rsid w:val="005E5056"/>
    <w:rsid w:val="006A281F"/>
    <w:rsid w:val="007C24A4"/>
    <w:rsid w:val="008D4D85"/>
    <w:rsid w:val="008E54BE"/>
    <w:rsid w:val="00B81A47"/>
    <w:rsid w:val="00C35F1A"/>
    <w:rsid w:val="00C9613D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E87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henlin/Library/Containers/com.microsoft.Word/Data/Library/Caches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38</TotalTime>
  <Pages>3</Pages>
  <Words>274</Words>
  <Characters>1566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2016-06-23T12:37:00Z</dcterms:created>
  <dcterms:modified xsi:type="dcterms:W3CDTF">2016-06-23T13:47:00Z</dcterms:modified>
</cp:coreProperties>
</file>